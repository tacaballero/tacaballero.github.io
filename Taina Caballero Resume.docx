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X="50" w:tblpY="-315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5"/>
        <w:gridCol w:w="3876"/>
        <w:gridCol w:w="903"/>
      </w:tblGrid>
      <w:tr w:rsidR="000B3188" w:rsidTr="005F504F">
        <w:trPr>
          <w:trHeight w:val="2297"/>
        </w:trPr>
        <w:tc>
          <w:tcPr>
            <w:tcW w:w="5364" w:type="dxa"/>
            <w:gridSpan w:val="3"/>
            <w:vAlign w:val="bottom"/>
          </w:tcPr>
          <w:p w:rsidR="000B3188" w:rsidRDefault="008419EB" w:rsidP="005F504F">
            <w:pPr>
              <w:pStyle w:val="SectionHeading"/>
            </w:pPr>
            <w:sdt>
              <w:sdtPr>
                <w:rPr>
                  <w:rStyle w:val="SectionHeadingChar"/>
                </w:rPr>
                <w:id w:val="3643572"/>
                <w:placeholder>
                  <w:docPart w:val="2CD434ABDB7C49C69405B49BFEC31068"/>
                </w:placeholder>
              </w:sdtPr>
              <w:sdtEndPr>
                <w:rPr>
                  <w:rStyle w:val="DefaultParagraphFont"/>
                  <w:b/>
                  <w:caps/>
                </w:rPr>
              </w:sdtEndPr>
              <w:sdtContent>
                <w:r w:rsidR="005D144B" w:rsidRPr="002464AC">
                  <w:rPr>
                    <w:rStyle w:val="SectionHeadingChar"/>
                    <w:color w:val="5F497A" w:themeColor="accent4" w:themeShade="BF"/>
                    <w:sz w:val="24"/>
                    <w:szCs w:val="24"/>
                  </w:rPr>
                  <w:t>Resume Objective</w:t>
                </w:r>
              </w:sdtContent>
            </w:sdt>
          </w:p>
        </w:tc>
      </w:tr>
      <w:tr w:rsidR="000B3188" w:rsidRPr="002464AC" w:rsidTr="005F504F">
        <w:tc>
          <w:tcPr>
            <w:tcW w:w="4433" w:type="dxa"/>
            <w:gridSpan w:val="2"/>
            <w:vAlign w:val="bottom"/>
          </w:tcPr>
          <w:p w:rsidR="000B3188" w:rsidRPr="002464AC" w:rsidRDefault="005D144B" w:rsidP="00953615">
            <w:pPr>
              <w:pStyle w:val="Sectionbodytext"/>
              <w:rPr>
                <w:sz w:val="21"/>
                <w:szCs w:val="21"/>
              </w:rPr>
            </w:pPr>
            <w:r w:rsidRPr="002464AC">
              <w:rPr>
                <w:sz w:val="21"/>
                <w:szCs w:val="21"/>
              </w:rPr>
              <w:t>I’m interest</w:t>
            </w:r>
            <w:r w:rsidR="00953615">
              <w:rPr>
                <w:sz w:val="21"/>
                <w:szCs w:val="21"/>
              </w:rPr>
              <w:t xml:space="preserve">ed in filling an internship position with the allotted company, with the allowance of an outlet of technical and creative skills. </w:t>
            </w:r>
            <w:r w:rsidRPr="002464AC">
              <w:rPr>
                <w:sz w:val="21"/>
                <w:szCs w:val="21"/>
              </w:rPr>
              <w:t xml:space="preserve"> </w:t>
            </w:r>
          </w:p>
        </w:tc>
        <w:tc>
          <w:tcPr>
            <w:tcW w:w="931" w:type="dxa"/>
            <w:vAlign w:val="bottom"/>
          </w:tcPr>
          <w:p w:rsidR="000B3188" w:rsidRPr="002464AC" w:rsidRDefault="000B3188" w:rsidP="005F504F">
            <w:pPr>
              <w:pStyle w:val="Sectionbodytext"/>
              <w:rPr>
                <w:sz w:val="21"/>
                <w:szCs w:val="21"/>
              </w:rPr>
            </w:pPr>
          </w:p>
        </w:tc>
      </w:tr>
      <w:tr w:rsidR="005D144B" w:rsidRPr="002464AC" w:rsidTr="005F504F">
        <w:trPr>
          <w:gridAfter w:val="2"/>
          <w:wAfter w:w="4959" w:type="dxa"/>
        </w:trPr>
        <w:tc>
          <w:tcPr>
            <w:tcW w:w="405" w:type="dxa"/>
            <w:vAlign w:val="bottom"/>
          </w:tcPr>
          <w:p w:rsidR="005D144B" w:rsidRPr="002464AC" w:rsidRDefault="005D144B" w:rsidP="005F504F">
            <w:pPr>
              <w:pStyle w:val="ContactInfo"/>
              <w:jc w:val="left"/>
              <w:rPr>
                <w:sz w:val="21"/>
                <w:szCs w:val="21"/>
              </w:rPr>
            </w:pPr>
          </w:p>
        </w:tc>
      </w:tr>
    </w:tbl>
    <w:p w:rsidR="00F05431" w:rsidRPr="002464AC" w:rsidRDefault="00F05431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Education</w:t>
      </w:r>
    </w:p>
    <w:p w:rsidR="00F05431" w:rsidRP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05431" w:rsidRPr="002464AC">
        <w:rPr>
          <w:sz w:val="21"/>
          <w:szCs w:val="21"/>
        </w:rPr>
        <w:t>Completed two years of schooling at Newburgh Free Academy North Campus</w:t>
      </w:r>
    </w:p>
    <w:p w:rsidR="00F05431" w:rsidRP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05431" w:rsidRPr="002464AC">
        <w:rPr>
          <w:sz w:val="21"/>
          <w:szCs w:val="21"/>
        </w:rPr>
        <w:t>Current Grade Point Average: 90.1</w:t>
      </w:r>
    </w:p>
    <w:p w:rsid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953615">
        <w:rPr>
          <w:sz w:val="21"/>
          <w:szCs w:val="21"/>
        </w:rPr>
        <w:t>Completed three semesters</w:t>
      </w:r>
      <w:r w:rsidR="00F05431" w:rsidRPr="002464AC">
        <w:rPr>
          <w:sz w:val="21"/>
          <w:szCs w:val="21"/>
        </w:rPr>
        <w:t xml:space="preserve"> of appointed coursework at </w:t>
      </w:r>
      <w:proofErr w:type="spellStart"/>
      <w:r w:rsidR="00F05431" w:rsidRPr="002464AC">
        <w:rPr>
          <w:sz w:val="21"/>
          <w:szCs w:val="21"/>
        </w:rPr>
        <w:t>Suny</w:t>
      </w:r>
      <w:proofErr w:type="spellEnd"/>
      <w:r w:rsidR="00F05431" w:rsidRPr="002464AC">
        <w:rPr>
          <w:sz w:val="21"/>
          <w:szCs w:val="21"/>
        </w:rPr>
        <w:t xml:space="preserve"> Orange</w:t>
      </w:r>
    </w:p>
    <w:p w:rsidR="00F05431" w:rsidRP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05431" w:rsidRPr="002464AC">
        <w:rPr>
          <w:sz w:val="21"/>
          <w:szCs w:val="21"/>
        </w:rPr>
        <w:t>Current Grade Point Average: 4.0</w:t>
      </w:r>
    </w:p>
    <w:p w:rsidR="00F05431" w:rsidRDefault="00F05431" w:rsidP="00F05431">
      <w:pPr>
        <w:rPr>
          <w:sz w:val="20"/>
          <w:szCs w:val="20"/>
        </w:rPr>
      </w:pPr>
    </w:p>
    <w:p w:rsidR="00F05431" w:rsidRPr="002464AC" w:rsidRDefault="00F05431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Relevant High School and College Studies</w:t>
      </w:r>
    </w:p>
    <w:p w:rsidR="00F05431" w:rsidRP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C6AFC" w:rsidRPr="002464AC">
        <w:rPr>
          <w:sz w:val="21"/>
          <w:szCs w:val="21"/>
        </w:rPr>
        <w:t>Exploring Computer Science</w:t>
      </w:r>
    </w:p>
    <w:p w:rsidR="00FC6AFC" w:rsidRPr="002464A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C6AFC" w:rsidRPr="002464AC">
        <w:rPr>
          <w:sz w:val="21"/>
          <w:szCs w:val="21"/>
        </w:rPr>
        <w:t>Technology Innovation and Integration</w:t>
      </w:r>
    </w:p>
    <w:p w:rsidR="00FC6AFC" w:rsidRDefault="002464AC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C6AFC" w:rsidRPr="002464AC">
        <w:rPr>
          <w:sz w:val="21"/>
          <w:szCs w:val="21"/>
        </w:rPr>
        <w:t>CIT 100 Computer Literacy</w:t>
      </w:r>
    </w:p>
    <w:p w:rsidR="00953615" w:rsidRPr="002464AC" w:rsidRDefault="00953615" w:rsidP="00F05431">
      <w:pPr>
        <w:rPr>
          <w:sz w:val="21"/>
          <w:szCs w:val="21"/>
        </w:rPr>
      </w:pPr>
      <w:r>
        <w:rPr>
          <w:sz w:val="21"/>
          <w:szCs w:val="21"/>
        </w:rPr>
        <w:t>-CIT 105 Data Communications and Intro to Networking</w:t>
      </w:r>
    </w:p>
    <w:p w:rsidR="00FC6AFC" w:rsidRPr="002464AC" w:rsidRDefault="00305E42" w:rsidP="00F05431">
      <w:pPr>
        <w:rPr>
          <w:sz w:val="21"/>
          <w:szCs w:val="21"/>
        </w:rPr>
      </w:pPr>
      <w:r>
        <w:rPr>
          <w:sz w:val="21"/>
          <w:szCs w:val="21"/>
        </w:rPr>
        <w:t>-</w:t>
      </w:r>
      <w:r w:rsidR="00FC6AFC" w:rsidRPr="002464AC">
        <w:rPr>
          <w:sz w:val="21"/>
          <w:szCs w:val="21"/>
        </w:rPr>
        <w:t>CIT 112 Computer Hardware and Software</w:t>
      </w:r>
    </w:p>
    <w:p w:rsidR="00FC6AFC" w:rsidRDefault="00FC6AFC" w:rsidP="00F05431"/>
    <w:p w:rsidR="000C6ECD" w:rsidRPr="002464AC" w:rsidRDefault="000C6ECD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Experience</w:t>
      </w:r>
    </w:p>
    <w:p w:rsidR="000C6ECD" w:rsidRPr="002464AC" w:rsidRDefault="000C6ECD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Robotics Club Secretary and Member</w:t>
      </w:r>
    </w:p>
    <w:p w:rsidR="000C6ECD" w:rsidRPr="002464AC" w:rsidRDefault="0024151B" w:rsidP="00F05431">
      <w:pPr>
        <w:rPr>
          <w:sz w:val="21"/>
          <w:szCs w:val="21"/>
        </w:rPr>
      </w:pPr>
      <w:r w:rsidRPr="002464AC">
        <w:rPr>
          <w:sz w:val="21"/>
          <w:szCs w:val="21"/>
        </w:rPr>
        <w:t>-Organized and maintained the club binder containing information regarding competition details, robot construction plans and sketches, as well as member contributions.</w:t>
      </w:r>
    </w:p>
    <w:p w:rsidR="00860BCC" w:rsidRPr="002464AC" w:rsidRDefault="00860BCC" w:rsidP="00F05431">
      <w:pPr>
        <w:rPr>
          <w:sz w:val="21"/>
          <w:szCs w:val="21"/>
        </w:rPr>
      </w:pPr>
      <w:r w:rsidRPr="002464AC">
        <w:rPr>
          <w:sz w:val="21"/>
          <w:szCs w:val="21"/>
        </w:rPr>
        <w:t xml:space="preserve">-Occasionally handled composing </w:t>
      </w:r>
      <w:r w:rsidR="00621E2D" w:rsidRPr="002464AC">
        <w:rPr>
          <w:sz w:val="21"/>
          <w:szCs w:val="21"/>
        </w:rPr>
        <w:t>and sending out emails regarding team meetings</w:t>
      </w:r>
      <w:r w:rsidR="00B05997" w:rsidRPr="002464AC">
        <w:rPr>
          <w:sz w:val="21"/>
          <w:szCs w:val="21"/>
        </w:rPr>
        <w:t>.</w:t>
      </w:r>
    </w:p>
    <w:p w:rsidR="00621E2D" w:rsidRPr="002464AC" w:rsidRDefault="00621E2D" w:rsidP="00F05431">
      <w:pPr>
        <w:rPr>
          <w:sz w:val="21"/>
          <w:szCs w:val="21"/>
        </w:rPr>
      </w:pPr>
      <w:r w:rsidRPr="002464AC">
        <w:rPr>
          <w:sz w:val="21"/>
          <w:szCs w:val="21"/>
        </w:rPr>
        <w:t>-Worked alongside other team members deciphering and creating several programs to successfully operate our self-constructed robot</w:t>
      </w:r>
      <w:r w:rsidR="00B05997" w:rsidRPr="002464AC">
        <w:rPr>
          <w:sz w:val="21"/>
          <w:szCs w:val="21"/>
        </w:rPr>
        <w:t>.</w:t>
      </w:r>
    </w:p>
    <w:p w:rsidR="00621E2D" w:rsidRDefault="00621E2D" w:rsidP="00F05431">
      <w:pPr>
        <w:rPr>
          <w:sz w:val="20"/>
          <w:szCs w:val="20"/>
        </w:rPr>
      </w:pPr>
    </w:p>
    <w:p w:rsidR="00953615" w:rsidRPr="002464AC" w:rsidRDefault="00953615" w:rsidP="00F05431">
      <w:pPr>
        <w:rPr>
          <w:color w:val="5F497A" w:themeColor="accent4" w:themeShade="BF"/>
          <w:sz w:val="24"/>
          <w:szCs w:val="24"/>
        </w:rPr>
      </w:pPr>
      <w:r>
        <w:rPr>
          <w:color w:val="5F497A" w:themeColor="accent4" w:themeShade="BF"/>
          <w:sz w:val="24"/>
          <w:szCs w:val="24"/>
        </w:rPr>
        <w:t>Newburgh Armory Unity Center</w:t>
      </w:r>
    </w:p>
    <w:p w:rsidR="00236A2D" w:rsidRDefault="00236A2D" w:rsidP="00F05431">
      <w:pPr>
        <w:rPr>
          <w:sz w:val="21"/>
          <w:szCs w:val="21"/>
        </w:rPr>
      </w:pPr>
      <w:r>
        <w:rPr>
          <w:sz w:val="21"/>
          <w:szCs w:val="21"/>
        </w:rPr>
        <w:t>-Student facilitator in the Computer Science program taught at the Newburgh Armory Unity Center</w:t>
      </w:r>
    </w:p>
    <w:p w:rsidR="00621E2D" w:rsidRPr="002464AC" w:rsidRDefault="00621E2D" w:rsidP="00F05431">
      <w:pPr>
        <w:rPr>
          <w:sz w:val="21"/>
          <w:szCs w:val="21"/>
        </w:rPr>
      </w:pPr>
      <w:r w:rsidRPr="002464AC">
        <w:rPr>
          <w:sz w:val="21"/>
          <w:szCs w:val="21"/>
        </w:rPr>
        <w:t>-</w:t>
      </w:r>
      <w:r w:rsidR="00953615">
        <w:rPr>
          <w:sz w:val="21"/>
          <w:szCs w:val="21"/>
        </w:rPr>
        <w:t>Currently creating and teaching coding curriculum to the youth of Newburgh (children between grades 2-8)</w:t>
      </w:r>
    </w:p>
    <w:p w:rsidR="00D36267" w:rsidRPr="002464AC" w:rsidRDefault="00D36267" w:rsidP="00F05431">
      <w:pPr>
        <w:rPr>
          <w:sz w:val="21"/>
          <w:szCs w:val="21"/>
        </w:rPr>
      </w:pPr>
      <w:r w:rsidRPr="002464AC">
        <w:rPr>
          <w:sz w:val="21"/>
          <w:szCs w:val="21"/>
        </w:rPr>
        <w:t>-</w:t>
      </w:r>
      <w:r w:rsidR="00953615">
        <w:rPr>
          <w:sz w:val="21"/>
          <w:szCs w:val="21"/>
        </w:rPr>
        <w:t>Teaching to importance of structural programming to the up and coming generation</w:t>
      </w:r>
    </w:p>
    <w:p w:rsidR="00B05997" w:rsidRDefault="00B05997" w:rsidP="00F05431">
      <w:pPr>
        <w:rPr>
          <w:sz w:val="20"/>
          <w:szCs w:val="20"/>
        </w:rPr>
      </w:pPr>
    </w:p>
    <w:p w:rsidR="003D6D1B" w:rsidRPr="002464AC" w:rsidRDefault="003D6D1B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Activities</w:t>
      </w:r>
    </w:p>
    <w:p w:rsidR="000F2223" w:rsidRPr="002464AC" w:rsidRDefault="000F2223" w:rsidP="000F2223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Slavery Awareness Fair Project</w:t>
      </w:r>
    </w:p>
    <w:p w:rsidR="000F2223" w:rsidRPr="002464AC" w:rsidRDefault="000F2223" w:rsidP="000F2223">
      <w:pPr>
        <w:rPr>
          <w:sz w:val="21"/>
          <w:szCs w:val="21"/>
        </w:rPr>
      </w:pPr>
      <w:r w:rsidRPr="002464AC">
        <w:rPr>
          <w:sz w:val="21"/>
          <w:szCs w:val="21"/>
        </w:rPr>
        <w:t>-Aided the designing and creation of a fully functioning website, spreading the awareness of modern day slavery.</w:t>
      </w:r>
    </w:p>
    <w:p w:rsidR="000F2223" w:rsidRDefault="000F2223" w:rsidP="000F2223">
      <w:pPr>
        <w:rPr>
          <w:sz w:val="20"/>
          <w:szCs w:val="20"/>
        </w:rPr>
      </w:pPr>
      <w:r w:rsidRPr="002464AC">
        <w:rPr>
          <w:sz w:val="21"/>
          <w:szCs w:val="21"/>
        </w:rPr>
        <w:t>-Served as a project manager for the website team, filling in roles that allowed me to orchestrate and</w:t>
      </w:r>
      <w:r w:rsidR="002464A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mandate a majority of the activities my team members </w:t>
      </w:r>
      <w:r w:rsidRPr="002464AC">
        <w:rPr>
          <w:sz w:val="21"/>
          <w:szCs w:val="21"/>
        </w:rPr>
        <w:t>sought out to fulfill.</w:t>
      </w:r>
    </w:p>
    <w:p w:rsidR="005F504F" w:rsidRDefault="005F504F" w:rsidP="00F05431">
      <w:pPr>
        <w:rPr>
          <w:color w:val="808080" w:themeColor="background1" w:themeShade="80"/>
          <w:sz w:val="24"/>
          <w:szCs w:val="24"/>
        </w:rPr>
      </w:pPr>
    </w:p>
    <w:p w:rsidR="003D6D1B" w:rsidRPr="002464AC" w:rsidRDefault="003D6D1B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Community Outreach</w:t>
      </w:r>
    </w:p>
    <w:p w:rsidR="003D6D1B" w:rsidRPr="002464AC" w:rsidRDefault="003D6D1B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Habitat for Humanity Walk (2015, 2016)</w:t>
      </w:r>
    </w:p>
    <w:p w:rsidR="003D6D1B" w:rsidRPr="002464AC" w:rsidRDefault="003D6D1B" w:rsidP="00F05431">
      <w:pPr>
        <w:rPr>
          <w:color w:val="3B3B3B"/>
          <w:sz w:val="21"/>
          <w:szCs w:val="21"/>
        </w:rPr>
      </w:pPr>
      <w:r w:rsidRPr="002464AC">
        <w:rPr>
          <w:sz w:val="21"/>
          <w:szCs w:val="21"/>
        </w:rPr>
        <w:t>-</w:t>
      </w:r>
      <w:r w:rsidRPr="002464AC">
        <w:rPr>
          <w:color w:val="3B3B3B"/>
          <w:sz w:val="21"/>
          <w:szCs w:val="21"/>
        </w:rPr>
        <w:t>Walked to raise funds and awareness for safe, decent, and affordable housing for hardworking local families in need.</w:t>
      </w:r>
    </w:p>
    <w:p w:rsidR="003D6D1B" w:rsidRPr="002464AC" w:rsidRDefault="003D6D1B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-Participated in such events to bring attention to the issue of subst</w:t>
      </w:r>
      <w:r w:rsidR="00DA66D8">
        <w:rPr>
          <w:color w:val="3B3B3B"/>
          <w:sz w:val="21"/>
          <w:szCs w:val="21"/>
        </w:rPr>
        <w:t xml:space="preserve">andard and poverty housing </w:t>
      </w:r>
      <w:r w:rsidRPr="002464AC">
        <w:rPr>
          <w:color w:val="3B3B3B"/>
          <w:sz w:val="21"/>
          <w:szCs w:val="21"/>
        </w:rPr>
        <w:t>in the City of Newburgh and around the world.</w:t>
      </w:r>
    </w:p>
    <w:p w:rsidR="003D6D1B" w:rsidRDefault="003D6D1B" w:rsidP="00F05431">
      <w:pPr>
        <w:rPr>
          <w:color w:val="3B3B3B"/>
          <w:sz w:val="21"/>
          <w:szCs w:val="21"/>
        </w:rPr>
      </w:pPr>
    </w:p>
    <w:p w:rsidR="003D6D1B" w:rsidRPr="002464AC" w:rsidRDefault="003D6D1B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Newburgh Community Cleanup (2016)</w:t>
      </w:r>
    </w:p>
    <w:p w:rsidR="003D6D1B" w:rsidRPr="002464AC" w:rsidRDefault="000F2223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-Aided others apart of Excelsior and other youth groups in the cleansing of Newburgh streets and spreading awareness regarding earthly pollution and the endeavors in which we can stop it.</w:t>
      </w:r>
    </w:p>
    <w:p w:rsidR="000F2223" w:rsidRDefault="000F2223" w:rsidP="00F05431">
      <w:pPr>
        <w:rPr>
          <w:color w:val="3B3B3B"/>
          <w:sz w:val="20"/>
          <w:szCs w:val="20"/>
        </w:rPr>
      </w:pPr>
    </w:p>
    <w:p w:rsidR="00305E42" w:rsidRPr="005F504F" w:rsidRDefault="00305E42" w:rsidP="005F504F">
      <w:pPr>
        <w:rPr>
          <w:color w:val="808080" w:themeColor="background1" w:themeShade="80"/>
          <w:sz w:val="24"/>
          <w:szCs w:val="24"/>
        </w:rPr>
      </w:pPr>
      <w:r w:rsidRPr="005F504F">
        <w:rPr>
          <w:color w:val="808080" w:themeColor="background1" w:themeShade="80"/>
          <w:sz w:val="24"/>
          <w:szCs w:val="24"/>
        </w:rPr>
        <w:t>Party in Pink: Breast Cancer Awareness Zumba Event</w:t>
      </w:r>
    </w:p>
    <w:p w:rsidR="00305E42" w:rsidRPr="005F504F" w:rsidRDefault="00305E42" w:rsidP="005F504F">
      <w:pPr>
        <w:rPr>
          <w:color w:val="3B3B3B"/>
          <w:sz w:val="24"/>
          <w:szCs w:val="24"/>
        </w:rPr>
      </w:pPr>
      <w:proofErr w:type="spellStart"/>
      <w:r w:rsidRPr="005F504F">
        <w:rPr>
          <w:color w:val="808080" w:themeColor="background1" w:themeShade="80"/>
          <w:sz w:val="24"/>
          <w:szCs w:val="24"/>
        </w:rPr>
        <w:t>GoRed</w:t>
      </w:r>
      <w:proofErr w:type="spellEnd"/>
      <w:r w:rsidRPr="005F504F">
        <w:rPr>
          <w:color w:val="808080" w:themeColor="background1" w:themeShade="80"/>
          <w:sz w:val="24"/>
          <w:szCs w:val="24"/>
        </w:rPr>
        <w:t xml:space="preserve">! American Heart Association </w:t>
      </w:r>
      <w:r w:rsidR="00391160" w:rsidRPr="005F504F">
        <w:rPr>
          <w:color w:val="808080" w:themeColor="background1" w:themeShade="80"/>
          <w:sz w:val="24"/>
          <w:szCs w:val="24"/>
        </w:rPr>
        <w:t>Zumba Event</w:t>
      </w:r>
    </w:p>
    <w:p w:rsidR="00391160" w:rsidRDefault="00391160" w:rsidP="00F05431">
      <w:pPr>
        <w:rPr>
          <w:color w:val="3B3B3B"/>
          <w:sz w:val="20"/>
          <w:szCs w:val="20"/>
        </w:rPr>
      </w:pPr>
      <w:r>
        <w:rPr>
          <w:color w:val="3B3B3B"/>
          <w:sz w:val="20"/>
          <w:szCs w:val="20"/>
        </w:rPr>
        <w:t>-Volunteered in the organization and fulfillment of event planning.</w:t>
      </w:r>
    </w:p>
    <w:p w:rsidR="00391160" w:rsidRDefault="00391160" w:rsidP="00F05431">
      <w:pPr>
        <w:rPr>
          <w:color w:val="3B3B3B"/>
          <w:sz w:val="20"/>
          <w:szCs w:val="20"/>
        </w:rPr>
      </w:pPr>
      <w:r>
        <w:rPr>
          <w:color w:val="3B3B3B"/>
          <w:sz w:val="20"/>
          <w:szCs w:val="20"/>
        </w:rPr>
        <w:t xml:space="preserve">-Participated </w:t>
      </w:r>
      <w:r w:rsidR="005F504F">
        <w:rPr>
          <w:color w:val="3B3B3B"/>
          <w:sz w:val="20"/>
          <w:szCs w:val="20"/>
        </w:rPr>
        <w:t>in the act of doing Zumba in order to raise awareness and funding for the cause.</w:t>
      </w:r>
    </w:p>
    <w:p w:rsidR="00305E42" w:rsidRDefault="00305E42" w:rsidP="00F05431">
      <w:pPr>
        <w:rPr>
          <w:color w:val="3B3B3B"/>
          <w:sz w:val="20"/>
          <w:szCs w:val="20"/>
        </w:rPr>
      </w:pPr>
    </w:p>
    <w:p w:rsidR="000F2223" w:rsidRPr="002464AC" w:rsidRDefault="000F2223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Skillset</w:t>
      </w:r>
    </w:p>
    <w:p w:rsidR="000F2223" w:rsidRPr="002464AC" w:rsidRDefault="000F2223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Computer/Technical Literacy</w:t>
      </w:r>
    </w:p>
    <w:p w:rsidR="000F2223" w:rsidRPr="002464AC" w:rsidRDefault="000F2223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Adaptability/Managing Multiple Priorities</w:t>
      </w:r>
    </w:p>
    <w:p w:rsidR="000F2223" w:rsidRPr="002464AC" w:rsidRDefault="000F2223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 xml:space="preserve">Multicultural </w:t>
      </w:r>
      <w:r w:rsidR="000151BA" w:rsidRPr="002464AC">
        <w:rPr>
          <w:color w:val="3B3B3B"/>
          <w:sz w:val="21"/>
          <w:szCs w:val="21"/>
        </w:rPr>
        <w:t>Sensitivity/Awareness</w:t>
      </w:r>
    </w:p>
    <w:p w:rsidR="000151BA" w:rsidRPr="002464AC" w:rsidRDefault="000151BA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Proficient in several programming languages (HTML, CSS, JavaScript, Scratch etc.)</w:t>
      </w:r>
    </w:p>
    <w:p w:rsidR="000151BA" w:rsidRPr="002464AC" w:rsidRDefault="000151BA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Organization</w:t>
      </w:r>
    </w:p>
    <w:p w:rsidR="000151BA" w:rsidRPr="002464AC" w:rsidRDefault="000151BA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 xml:space="preserve">Creativity </w:t>
      </w:r>
    </w:p>
    <w:p w:rsidR="000151BA" w:rsidRPr="002464AC" w:rsidRDefault="000151BA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Professionalism</w:t>
      </w:r>
    </w:p>
    <w:p w:rsidR="000151BA" w:rsidRPr="002464AC" w:rsidRDefault="000151BA" w:rsidP="000F2223">
      <w:pPr>
        <w:pStyle w:val="ListParagraph"/>
        <w:numPr>
          <w:ilvl w:val="0"/>
          <w:numId w:val="2"/>
        </w:num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Willingness to Learn</w:t>
      </w:r>
    </w:p>
    <w:p w:rsidR="007B59E2" w:rsidRDefault="007B59E2" w:rsidP="00F05431">
      <w:pPr>
        <w:rPr>
          <w:color w:val="3B3B3B"/>
          <w:sz w:val="20"/>
          <w:szCs w:val="20"/>
        </w:rPr>
      </w:pPr>
    </w:p>
    <w:p w:rsidR="007B59E2" w:rsidRPr="002464AC" w:rsidRDefault="007B59E2" w:rsidP="00F05431">
      <w:pPr>
        <w:rPr>
          <w:color w:val="5F497A" w:themeColor="accent4" w:themeShade="BF"/>
          <w:sz w:val="24"/>
          <w:szCs w:val="24"/>
        </w:rPr>
      </w:pPr>
      <w:r w:rsidRPr="002464AC">
        <w:rPr>
          <w:color w:val="5F497A" w:themeColor="accent4" w:themeShade="BF"/>
          <w:sz w:val="24"/>
          <w:szCs w:val="24"/>
        </w:rPr>
        <w:t>References</w:t>
      </w:r>
    </w:p>
    <w:p w:rsidR="007B59E2" w:rsidRPr="002464AC" w:rsidRDefault="007B59E2" w:rsidP="00F05431">
      <w:pPr>
        <w:rPr>
          <w:color w:val="808080" w:themeColor="background1" w:themeShade="80"/>
          <w:sz w:val="24"/>
          <w:szCs w:val="24"/>
        </w:rPr>
      </w:pPr>
      <w:proofErr w:type="spellStart"/>
      <w:r w:rsidRPr="002464AC">
        <w:rPr>
          <w:color w:val="808080" w:themeColor="background1" w:themeShade="80"/>
          <w:sz w:val="24"/>
          <w:szCs w:val="24"/>
        </w:rPr>
        <w:t>Felicita</w:t>
      </w:r>
      <w:proofErr w:type="spellEnd"/>
      <w:r w:rsidRPr="002464AC">
        <w:rPr>
          <w:color w:val="808080" w:themeColor="background1" w:themeShade="80"/>
          <w:sz w:val="24"/>
          <w:szCs w:val="24"/>
        </w:rPr>
        <w:t xml:space="preserve"> Colon-Cordero</w:t>
      </w:r>
    </w:p>
    <w:p w:rsidR="007B59E2" w:rsidRPr="002464AC" w:rsidRDefault="007B59E2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Program Director at the Boys and Girls Club of Newburgh</w:t>
      </w:r>
    </w:p>
    <w:p w:rsidR="007B59E2" w:rsidRPr="002464AC" w:rsidRDefault="007B59E2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917-446-7165</w:t>
      </w:r>
    </w:p>
    <w:p w:rsidR="007B59E2" w:rsidRDefault="007B59E2" w:rsidP="00F05431">
      <w:pPr>
        <w:rPr>
          <w:color w:val="3B3B3B"/>
          <w:sz w:val="20"/>
          <w:szCs w:val="20"/>
        </w:rPr>
      </w:pPr>
    </w:p>
    <w:p w:rsidR="007B59E2" w:rsidRPr="002464AC" w:rsidRDefault="007B59E2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>Jessica Vega</w:t>
      </w:r>
    </w:p>
    <w:p w:rsidR="007B59E2" w:rsidRPr="002464AC" w:rsidRDefault="007B59E2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Senior Corporate Accountant at Arch Capital Services Inc.</w:t>
      </w:r>
    </w:p>
    <w:p w:rsidR="007B59E2" w:rsidRPr="002464AC" w:rsidRDefault="002464AC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845-401-5665</w:t>
      </w:r>
    </w:p>
    <w:p w:rsidR="007B59E2" w:rsidRDefault="007B59E2" w:rsidP="00F05431">
      <w:pPr>
        <w:rPr>
          <w:color w:val="3B3B3B"/>
          <w:sz w:val="20"/>
          <w:szCs w:val="20"/>
        </w:rPr>
      </w:pPr>
    </w:p>
    <w:p w:rsidR="007B59E2" w:rsidRPr="002464AC" w:rsidRDefault="007B59E2" w:rsidP="00F05431">
      <w:pPr>
        <w:rPr>
          <w:color w:val="808080" w:themeColor="background1" w:themeShade="80"/>
          <w:sz w:val="24"/>
          <w:szCs w:val="24"/>
        </w:rPr>
      </w:pPr>
      <w:r w:rsidRPr="002464AC">
        <w:rPr>
          <w:color w:val="808080" w:themeColor="background1" w:themeShade="80"/>
          <w:sz w:val="24"/>
          <w:szCs w:val="24"/>
        </w:rPr>
        <w:t xml:space="preserve">Lisa </w:t>
      </w:r>
      <w:proofErr w:type="spellStart"/>
      <w:r w:rsidRPr="002464AC">
        <w:rPr>
          <w:color w:val="808080" w:themeColor="background1" w:themeShade="80"/>
          <w:sz w:val="24"/>
          <w:szCs w:val="24"/>
        </w:rPr>
        <w:t>Boun</w:t>
      </w:r>
      <w:proofErr w:type="spellEnd"/>
      <w:r w:rsidRPr="002464AC">
        <w:rPr>
          <w:color w:val="808080" w:themeColor="background1" w:themeShade="80"/>
          <w:sz w:val="24"/>
          <w:szCs w:val="24"/>
        </w:rPr>
        <w:t xml:space="preserve"> </w:t>
      </w:r>
    </w:p>
    <w:p w:rsidR="007B59E2" w:rsidRDefault="007B59E2" w:rsidP="00F05431">
      <w:pPr>
        <w:rPr>
          <w:color w:val="3B3B3B"/>
          <w:sz w:val="21"/>
          <w:szCs w:val="21"/>
        </w:rPr>
      </w:pPr>
      <w:r w:rsidRPr="002464AC">
        <w:rPr>
          <w:color w:val="3B3B3B"/>
          <w:sz w:val="21"/>
          <w:szCs w:val="21"/>
        </w:rPr>
        <w:t>Principal of Horizons on the Hudson Magnet School</w:t>
      </w:r>
    </w:p>
    <w:p w:rsidR="00305E42" w:rsidRDefault="00305E42" w:rsidP="00F05431">
      <w:pPr>
        <w:rPr>
          <w:color w:val="3B3B3B"/>
          <w:sz w:val="21"/>
          <w:szCs w:val="21"/>
        </w:rPr>
      </w:pPr>
      <w:r>
        <w:rPr>
          <w:color w:val="3B3B3B"/>
          <w:sz w:val="21"/>
          <w:szCs w:val="21"/>
        </w:rPr>
        <w:t>845-563-3725</w:t>
      </w:r>
    </w:p>
    <w:p w:rsidR="007B59E2" w:rsidRDefault="007B59E2" w:rsidP="00F05431">
      <w:pPr>
        <w:rPr>
          <w:color w:val="3B3B3B"/>
          <w:sz w:val="20"/>
          <w:szCs w:val="20"/>
        </w:rPr>
      </w:pPr>
      <w:bookmarkStart w:id="0" w:name="_GoBack"/>
      <w:bookmarkEnd w:id="0"/>
    </w:p>
    <w:p w:rsidR="007B59E2" w:rsidRPr="007B59E2" w:rsidRDefault="007B59E2" w:rsidP="00F05431">
      <w:pPr>
        <w:rPr>
          <w:color w:val="3B3B3B"/>
          <w:sz w:val="20"/>
          <w:szCs w:val="20"/>
        </w:rPr>
      </w:pPr>
    </w:p>
    <w:p w:rsidR="007B59E2" w:rsidRDefault="007B59E2" w:rsidP="00F05431">
      <w:pPr>
        <w:rPr>
          <w:color w:val="3B3B3B"/>
          <w:sz w:val="24"/>
          <w:szCs w:val="24"/>
        </w:rPr>
      </w:pPr>
    </w:p>
    <w:p w:rsidR="007B59E2" w:rsidRDefault="007B59E2" w:rsidP="00F05431">
      <w:pPr>
        <w:rPr>
          <w:color w:val="3B3B3B"/>
          <w:sz w:val="24"/>
          <w:szCs w:val="24"/>
        </w:rPr>
      </w:pPr>
    </w:p>
    <w:p w:rsidR="007B59E2" w:rsidRDefault="007B59E2" w:rsidP="00F05431">
      <w:pPr>
        <w:rPr>
          <w:color w:val="3B3B3B"/>
          <w:sz w:val="24"/>
          <w:szCs w:val="24"/>
        </w:rPr>
      </w:pPr>
    </w:p>
    <w:p w:rsidR="007B59E2" w:rsidRPr="007B59E2" w:rsidRDefault="007B59E2" w:rsidP="00F05431">
      <w:pPr>
        <w:rPr>
          <w:color w:val="3B3B3B"/>
          <w:sz w:val="24"/>
          <w:szCs w:val="24"/>
        </w:rPr>
      </w:pPr>
    </w:p>
    <w:p w:rsidR="000F2223" w:rsidRPr="000F2223" w:rsidRDefault="000F2223" w:rsidP="00F05431">
      <w:pPr>
        <w:rPr>
          <w:color w:val="3B3B3B"/>
          <w:sz w:val="20"/>
          <w:szCs w:val="20"/>
        </w:rPr>
      </w:pPr>
    </w:p>
    <w:p w:rsidR="00F05431" w:rsidRDefault="00F05431" w:rsidP="00F05431"/>
    <w:sectPr w:rsidR="00F05431" w:rsidSect="002464AC">
      <w:headerReference w:type="default" r:id="rId9"/>
      <w:footerReference w:type="even" r:id="rId10"/>
      <w:footerReference w:type="default" r:id="rId11"/>
      <w:pgSz w:w="12240" w:h="15840" w:code="1"/>
      <w:pgMar w:top="720" w:right="576" w:bottom="720" w:left="576" w:header="72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9EB" w:rsidRDefault="008419EB">
      <w:r>
        <w:separator/>
      </w:r>
    </w:p>
    <w:p w:rsidR="008419EB" w:rsidRDefault="008419EB"/>
  </w:endnote>
  <w:endnote w:type="continuationSeparator" w:id="0">
    <w:p w:rsidR="008419EB" w:rsidRDefault="008419EB">
      <w:r>
        <w:continuationSeparator/>
      </w:r>
    </w:p>
    <w:p w:rsidR="008419EB" w:rsidRDefault="008419E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644678"/>
      <w:docPartObj>
        <w:docPartGallery w:val="Page Numbers (Bottom of Page)"/>
        <w:docPartUnique/>
      </w:docPartObj>
    </w:sdtPr>
    <w:sdtEndPr/>
    <w:sdtContent>
      <w:p w:rsidR="000B3188" w:rsidRDefault="003916E2" w:rsidP="00985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8532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2511" w:rsidRPr="007D4B79" w:rsidRDefault="00292511" w:rsidP="005F50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9EB" w:rsidRDefault="008419EB">
      <w:r>
        <w:separator/>
      </w:r>
    </w:p>
    <w:p w:rsidR="008419EB" w:rsidRDefault="008419EB"/>
  </w:footnote>
  <w:footnote w:type="continuationSeparator" w:id="0">
    <w:p w:rsidR="008419EB" w:rsidRDefault="008419EB">
      <w:r>
        <w:continuationSeparator/>
      </w:r>
    </w:p>
    <w:p w:rsidR="008419EB" w:rsidRDefault="008419E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3188" w:rsidRPr="005D144B" w:rsidRDefault="005F504F" w:rsidP="005D144B">
    <w:pPr>
      <w:pStyle w:val="ContactInfo"/>
      <w:rPr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-167005</wp:posOffset>
              </wp:positionV>
              <wp:extent cx="7172325" cy="1231265"/>
              <wp:effectExtent l="0" t="4445" r="9525" b="2540"/>
              <wp:wrapNone/>
              <wp:docPr id="2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172325" cy="1231265"/>
                      </a:xfrm>
                      <a:custGeom>
                        <a:avLst/>
                        <a:gdLst>
                          <a:gd name="T0" fmla="*/ 11295 w 11295"/>
                          <a:gd name="T1" fmla="*/ 0 h 2356"/>
                          <a:gd name="T2" fmla="*/ 0 w 11295"/>
                          <a:gd name="T3" fmla="*/ 0 h 2356"/>
                          <a:gd name="T4" fmla="*/ 0 w 11295"/>
                          <a:gd name="T5" fmla="*/ 2356 h 2356"/>
                          <a:gd name="T6" fmla="*/ 2131 w 11295"/>
                          <a:gd name="T7" fmla="*/ 523 h 2356"/>
                          <a:gd name="T8" fmla="*/ 8827 w 11295"/>
                          <a:gd name="T9" fmla="*/ 766 h 2356"/>
                          <a:gd name="T10" fmla="*/ 11295 w 11295"/>
                          <a:gd name="T11" fmla="*/ 0 h 2356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11295" h="2356">
                            <a:moveTo>
                              <a:pt x="11295" y="0"/>
                            </a:moveTo>
                            <a:cubicBezTo>
                              <a:pt x="11295" y="0"/>
                              <a:pt x="5647" y="0"/>
                              <a:pt x="0" y="0"/>
                            </a:cubicBezTo>
                            <a:cubicBezTo>
                              <a:pt x="0" y="0"/>
                              <a:pt x="18" y="2131"/>
                              <a:pt x="0" y="2356"/>
                            </a:cubicBezTo>
                            <a:cubicBezTo>
                              <a:pt x="1066" y="2300"/>
                              <a:pt x="660" y="788"/>
                              <a:pt x="2131" y="523"/>
                            </a:cubicBezTo>
                            <a:cubicBezTo>
                              <a:pt x="3631" y="330"/>
                              <a:pt x="7300" y="853"/>
                              <a:pt x="8827" y="766"/>
                            </a:cubicBezTo>
                            <a:cubicBezTo>
                              <a:pt x="10354" y="679"/>
                              <a:pt x="10781" y="160"/>
                              <a:pt x="11295" y="0"/>
                            </a:cubicBez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chemeClr val="accent4">
                              <a:lumMod val="40000"/>
                              <a:lumOff val="60000"/>
                              <a:alpha val="42999"/>
                            </a:schemeClr>
                          </a:gs>
                          <a:gs pos="100000">
                            <a:schemeClr val="accent4">
                              <a:lumMod val="40000"/>
                              <a:lumOff val="60000"/>
                              <a:gamma/>
                              <a:tint val="0"/>
                              <a:invGamma/>
                              <a:alpha val="17999"/>
                            </a:schemeClr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103613" id="Freeform 1" o:spid="_x0000_s1026" style="position:absolute;margin-left:0;margin-top:-13.15pt;width:564.75pt;height:96.95pt;z-index:-251658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coordsize="11295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" path="m11295,c11295,,5647,,,,,,18,2131,,2356,1066,2300,660,788,2131,523,3631,330,7300,853,8827,766,10354,679,10781,160,11295,xe" fillcolor="#ccc0d9 [1303]" stroked="f">
              <v:fill opacity="28179f" color2="#ccc0d9 [1303]" o:opacity2="11795f" rotate="t" focus="100%" type="gradient"/>
              <v:path arrowok="t" o:connecttype="custom" o:connectlocs="7172325,0;0,0;0,1231265;1353185,273324;5605145,400318;7172325,0" o:connectangles="0,0,0,0,0,0"/>
              <w10:wrap anchorx="margin"/>
            </v:shape>
          </w:pict>
        </mc:Fallback>
      </mc:AlternateContent>
    </w:r>
    <w:sdt>
      <w:sdtPr>
        <w:alias w:val="Author"/>
        <w:tag w:val="Author"/>
        <w:id w:val="3644617"/>
      </w:sdtPr>
      <w:sdtEndPr/>
      <w:sdtContent/>
    </w:sdt>
    <w:proofErr w:type="spellStart"/>
    <w:r w:rsidR="005D144B" w:rsidRPr="005D144B">
      <w:rPr>
        <w:sz w:val="28"/>
        <w:szCs w:val="28"/>
      </w:rPr>
      <w:t>Taina</w:t>
    </w:r>
    <w:proofErr w:type="spellEnd"/>
    <w:r w:rsidR="005D144B" w:rsidRPr="005D144B">
      <w:rPr>
        <w:sz w:val="28"/>
        <w:szCs w:val="28"/>
      </w:rPr>
      <w:t xml:space="preserve"> Caballero</w:t>
    </w:r>
  </w:p>
  <w:sdt>
    <w:sdtPr>
      <w:rPr>
        <w:rStyle w:val="ContactInfoChar"/>
        <w:b/>
      </w:rPr>
      <w:id w:val="3644618"/>
    </w:sdtPr>
    <w:sdtEndPr>
      <w:rPr>
        <w:rStyle w:val="DefaultParagraphFont"/>
      </w:rPr>
    </w:sdtEndPr>
    <w:sdtContent>
      <w:p w:rsidR="000B3188" w:rsidRDefault="005D144B">
        <w:pPr>
          <w:pStyle w:val="ContactInfo"/>
        </w:pPr>
        <w:r>
          <w:rPr>
            <w:rStyle w:val="ContactInfoChar"/>
            <w:b/>
          </w:rPr>
          <w:t xml:space="preserve">511 </w:t>
        </w:r>
        <w:proofErr w:type="spellStart"/>
        <w:r>
          <w:rPr>
            <w:rStyle w:val="ContactInfoChar"/>
            <w:b/>
          </w:rPr>
          <w:t>Fostertown</w:t>
        </w:r>
        <w:proofErr w:type="spellEnd"/>
        <w:r>
          <w:rPr>
            <w:rStyle w:val="ContactInfoChar"/>
            <w:b/>
          </w:rPr>
          <w:t xml:space="preserve"> Road, Newburgh, NY 12550</w:t>
        </w:r>
      </w:p>
    </w:sdtContent>
  </w:sdt>
  <w:sdt>
    <w:sdtPr>
      <w:rPr>
        <w:rStyle w:val="ContactInfoChar"/>
        <w:b/>
      </w:rPr>
      <w:id w:val="3644619"/>
    </w:sdtPr>
    <w:sdtEndPr>
      <w:rPr>
        <w:rStyle w:val="DefaultParagraphFont"/>
      </w:rPr>
    </w:sdtEndPr>
    <w:sdtContent>
      <w:p w:rsidR="000B3188" w:rsidRDefault="005D144B">
        <w:pPr>
          <w:pStyle w:val="ContactInfo"/>
        </w:pPr>
        <w:r>
          <w:rPr>
            <w:rStyle w:val="ContactInfoChar"/>
            <w:b/>
          </w:rPr>
          <w:t>845-549-3553</w:t>
        </w:r>
      </w:p>
    </w:sdtContent>
  </w:sdt>
  <w:sdt>
    <w:sdtPr>
      <w:rPr>
        <w:rStyle w:val="ContactInfoChar"/>
        <w:b/>
      </w:rPr>
      <w:id w:val="3644620"/>
    </w:sdtPr>
    <w:sdtEndPr>
      <w:rPr>
        <w:rStyle w:val="DefaultParagraphFont"/>
      </w:rPr>
    </w:sdtEndPr>
    <w:sdtContent>
      <w:p w:rsidR="000B3188" w:rsidRDefault="005F504F">
        <w:pPr>
          <w:pStyle w:val="ContactInfo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margin">
                    <wp:posOffset>-254635</wp:posOffset>
                  </wp:positionH>
                  <wp:positionV relativeFrom="paragraph">
                    <wp:posOffset>217170</wp:posOffset>
                  </wp:positionV>
                  <wp:extent cx="6939915" cy="7990840"/>
                  <wp:effectExtent l="2540" t="5080" r="1270" b="5080"/>
                  <wp:wrapNone/>
                  <wp:docPr id="1" name="Freeform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939915" cy="7990840"/>
                          </a:xfrm>
                          <a:custGeom>
                            <a:avLst/>
                            <a:gdLst>
                              <a:gd name="T0" fmla="*/ 0 w 11098"/>
                              <a:gd name="T1" fmla="*/ 249 h 12745"/>
                              <a:gd name="T2" fmla="*/ 0 w 11098"/>
                              <a:gd name="T3" fmla="*/ 245 h 12745"/>
                              <a:gd name="T4" fmla="*/ 1 w 11098"/>
                              <a:gd name="T5" fmla="*/ 229 h 12745"/>
                              <a:gd name="T6" fmla="*/ 8 w 11098"/>
                              <a:gd name="T7" fmla="*/ 197 h 12745"/>
                              <a:gd name="T8" fmla="*/ 19 w 11098"/>
                              <a:gd name="T9" fmla="*/ 161 h 12745"/>
                              <a:gd name="T10" fmla="*/ 32 w 11098"/>
                              <a:gd name="T11" fmla="*/ 133 h 12745"/>
                              <a:gd name="T12" fmla="*/ 42 w 11098"/>
                              <a:gd name="T13" fmla="*/ 113 h 12745"/>
                              <a:gd name="T14" fmla="*/ 55 w 11098"/>
                              <a:gd name="T15" fmla="*/ 94 h 12745"/>
                              <a:gd name="T16" fmla="*/ 69 w 11098"/>
                              <a:gd name="T17" fmla="*/ 77 h 12745"/>
                              <a:gd name="T18" fmla="*/ 85 w 11098"/>
                              <a:gd name="T19" fmla="*/ 61 h 12745"/>
                              <a:gd name="T20" fmla="*/ 105 w 11098"/>
                              <a:gd name="T21" fmla="*/ 47 h 12745"/>
                              <a:gd name="T22" fmla="*/ 126 w 11098"/>
                              <a:gd name="T23" fmla="*/ 33 h 12745"/>
                              <a:gd name="T24" fmla="*/ 149 w 11098"/>
                              <a:gd name="T25" fmla="*/ 23 h 12745"/>
                              <a:gd name="T26" fmla="*/ 174 w 11098"/>
                              <a:gd name="T27" fmla="*/ 13 h 12745"/>
                              <a:gd name="T28" fmla="*/ 203 w 11098"/>
                              <a:gd name="T29" fmla="*/ 9 h 12745"/>
                              <a:gd name="T30" fmla="*/ 226 w 11098"/>
                              <a:gd name="T31" fmla="*/ 8 h 12745"/>
                              <a:gd name="T32" fmla="*/ 233 w 11098"/>
                              <a:gd name="T33" fmla="*/ 8 h 12745"/>
                              <a:gd name="T34" fmla="*/ 11098 w 11098"/>
                              <a:gd name="T35" fmla="*/ 49 h 12745"/>
                              <a:gd name="T36" fmla="*/ 233 w 11098"/>
                              <a:gd name="T37" fmla="*/ 65 h 12745"/>
                              <a:gd name="T38" fmla="*/ 219 w 11098"/>
                              <a:gd name="T39" fmla="*/ 65 h 12745"/>
                              <a:gd name="T40" fmla="*/ 196 w 11098"/>
                              <a:gd name="T41" fmla="*/ 68 h 12745"/>
                              <a:gd name="T42" fmla="*/ 174 w 11098"/>
                              <a:gd name="T43" fmla="*/ 73 h 12745"/>
                              <a:gd name="T44" fmla="*/ 156 w 11098"/>
                              <a:gd name="T45" fmla="*/ 80 h 12745"/>
                              <a:gd name="T46" fmla="*/ 137 w 11098"/>
                              <a:gd name="T47" fmla="*/ 89 h 12745"/>
                              <a:gd name="T48" fmla="*/ 122 w 11098"/>
                              <a:gd name="T49" fmla="*/ 101 h 12745"/>
                              <a:gd name="T50" fmla="*/ 107 w 11098"/>
                              <a:gd name="T51" fmla="*/ 113 h 12745"/>
                              <a:gd name="T52" fmla="*/ 95 w 11098"/>
                              <a:gd name="T53" fmla="*/ 126 h 12745"/>
                              <a:gd name="T54" fmla="*/ 85 w 11098"/>
                              <a:gd name="T55" fmla="*/ 141 h 12745"/>
                              <a:gd name="T56" fmla="*/ 68 w 11098"/>
                              <a:gd name="T57" fmla="*/ 170 h 12745"/>
                              <a:gd name="T58" fmla="*/ 56 w 11098"/>
                              <a:gd name="T59" fmla="*/ 199 h 12745"/>
                              <a:gd name="T60" fmla="*/ 49 w 11098"/>
                              <a:gd name="T61" fmla="*/ 225 h 12745"/>
                              <a:gd name="T62" fmla="*/ 47 w 11098"/>
                              <a:gd name="T63" fmla="*/ 245 h 12745"/>
                              <a:gd name="T64" fmla="*/ 47 w 11098"/>
                              <a:gd name="T65" fmla="*/ 249 h 12745"/>
                              <a:gd name="T66" fmla="*/ 51 w 11098"/>
                              <a:gd name="T67" fmla="*/ 12745 h 127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098" h="12745">
                                <a:moveTo>
                                  <a:pt x="7" y="12741"/>
                                </a:moveTo>
                                <a:lnTo>
                                  <a:pt x="0" y="249"/>
                                </a:lnTo>
                                <a:lnTo>
                                  <a:pt x="0" y="245"/>
                                </a:lnTo>
                                <a:lnTo>
                                  <a:pt x="0" y="242"/>
                                </a:lnTo>
                                <a:lnTo>
                                  <a:pt x="1" y="229"/>
                                </a:lnTo>
                                <a:lnTo>
                                  <a:pt x="3" y="214"/>
                                </a:lnTo>
                                <a:lnTo>
                                  <a:pt x="8" y="197"/>
                                </a:lnTo>
                                <a:lnTo>
                                  <a:pt x="12" y="180"/>
                                </a:lnTo>
                                <a:lnTo>
                                  <a:pt x="19" y="161"/>
                                </a:lnTo>
                                <a:lnTo>
                                  <a:pt x="26" y="142"/>
                                </a:lnTo>
                                <a:lnTo>
                                  <a:pt x="32" y="133"/>
                                </a:lnTo>
                                <a:lnTo>
                                  <a:pt x="37" y="122"/>
                                </a:lnTo>
                                <a:lnTo>
                                  <a:pt x="42" y="113"/>
                                </a:lnTo>
                                <a:lnTo>
                                  <a:pt x="48" y="104"/>
                                </a:lnTo>
                                <a:lnTo>
                                  <a:pt x="55" y="94"/>
                                </a:lnTo>
                                <a:lnTo>
                                  <a:pt x="62" y="86"/>
                                </a:lnTo>
                                <a:lnTo>
                                  <a:pt x="69" y="77"/>
                                </a:lnTo>
                                <a:lnTo>
                                  <a:pt x="78" y="69"/>
                                </a:lnTo>
                                <a:lnTo>
                                  <a:pt x="85" y="61"/>
                                </a:lnTo>
                                <a:lnTo>
                                  <a:pt x="95" y="53"/>
                                </a:lnTo>
                                <a:lnTo>
                                  <a:pt x="105" y="47"/>
                                </a:lnTo>
                                <a:lnTo>
                                  <a:pt x="114" y="39"/>
                                </a:lnTo>
                                <a:lnTo>
                                  <a:pt x="126" y="33"/>
                                </a:lnTo>
                                <a:lnTo>
                                  <a:pt x="137" y="28"/>
                                </a:lnTo>
                                <a:lnTo>
                                  <a:pt x="149" y="23"/>
                                </a:lnTo>
                                <a:lnTo>
                                  <a:pt x="161" y="17"/>
                                </a:lnTo>
                                <a:lnTo>
                                  <a:pt x="174" y="13"/>
                                </a:lnTo>
                                <a:lnTo>
                                  <a:pt x="189" y="11"/>
                                </a:lnTo>
                                <a:lnTo>
                                  <a:pt x="203" y="9"/>
                                </a:lnTo>
                                <a:lnTo>
                                  <a:pt x="218" y="8"/>
                                </a:lnTo>
                                <a:lnTo>
                                  <a:pt x="226" y="8"/>
                                </a:lnTo>
                                <a:lnTo>
                                  <a:pt x="233" y="8"/>
                                </a:lnTo>
                                <a:lnTo>
                                  <a:pt x="11065" y="0"/>
                                </a:lnTo>
                                <a:lnTo>
                                  <a:pt x="11098" y="49"/>
                                </a:lnTo>
                                <a:lnTo>
                                  <a:pt x="233" y="65"/>
                                </a:lnTo>
                                <a:lnTo>
                                  <a:pt x="227" y="65"/>
                                </a:lnTo>
                                <a:lnTo>
                                  <a:pt x="219" y="65"/>
                                </a:lnTo>
                                <a:lnTo>
                                  <a:pt x="208" y="66"/>
                                </a:lnTo>
                                <a:lnTo>
                                  <a:pt x="196" y="68"/>
                                </a:lnTo>
                                <a:lnTo>
                                  <a:pt x="185" y="69"/>
                                </a:lnTo>
                                <a:lnTo>
                                  <a:pt x="174" y="73"/>
                                </a:lnTo>
                                <a:lnTo>
                                  <a:pt x="164" y="77"/>
                                </a:lnTo>
                                <a:lnTo>
                                  <a:pt x="156" y="80"/>
                                </a:lnTo>
                                <a:lnTo>
                                  <a:pt x="146" y="85"/>
                                </a:lnTo>
                                <a:lnTo>
                                  <a:pt x="137" y="89"/>
                                </a:lnTo>
                                <a:lnTo>
                                  <a:pt x="129" y="94"/>
                                </a:lnTo>
                                <a:lnTo>
                                  <a:pt x="122" y="101"/>
                                </a:lnTo>
                                <a:lnTo>
                                  <a:pt x="114" y="106"/>
                                </a:lnTo>
                                <a:lnTo>
                                  <a:pt x="107" y="113"/>
                                </a:lnTo>
                                <a:lnTo>
                                  <a:pt x="101" y="120"/>
                                </a:lnTo>
                                <a:lnTo>
                                  <a:pt x="95" y="126"/>
                                </a:lnTo>
                                <a:lnTo>
                                  <a:pt x="90" y="133"/>
                                </a:lnTo>
                                <a:lnTo>
                                  <a:pt x="85" y="141"/>
                                </a:lnTo>
                                <a:lnTo>
                                  <a:pt x="76" y="156"/>
                                </a:lnTo>
                                <a:lnTo>
                                  <a:pt x="68" y="170"/>
                                </a:lnTo>
                                <a:lnTo>
                                  <a:pt x="61" y="185"/>
                                </a:lnTo>
                                <a:lnTo>
                                  <a:pt x="56" y="199"/>
                                </a:lnTo>
                                <a:lnTo>
                                  <a:pt x="53" y="213"/>
                                </a:lnTo>
                                <a:lnTo>
                                  <a:pt x="49" y="225"/>
                                </a:lnTo>
                                <a:lnTo>
                                  <a:pt x="48" y="235"/>
                                </a:lnTo>
                                <a:lnTo>
                                  <a:pt x="47" y="245"/>
                                </a:lnTo>
                                <a:lnTo>
                                  <a:pt x="47" y="247"/>
                                </a:lnTo>
                                <a:lnTo>
                                  <a:pt x="47" y="249"/>
                                </a:lnTo>
                                <a:lnTo>
                                  <a:pt x="51" y="12745"/>
                                </a:lnTo>
                                <a:lnTo>
                                  <a:pt x="7" y="12741"/>
                                </a:ln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chemeClr val="accent6">
                                  <a:lumMod val="60000"/>
                                  <a:lumOff val="40000"/>
                                  <a:alpha val="64000"/>
                                </a:schemeClr>
                              </a:gs>
                              <a:gs pos="100000">
                                <a:schemeClr val="accent6">
                                  <a:lumMod val="60000"/>
                                  <a:lumOff val="40000"/>
                                  <a:gamma/>
                                  <a:tint val="9412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3E40D9A4" id="Freeform 2" o:spid="_x0000_s1026" style="position:absolute;margin-left:-20.05pt;margin-top:17.1pt;width:546.45pt;height:629.2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coordsize="11098,12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" path="m7,12741l,249r,-4l,242,1,229,3,214,8,197r4,-17l19,161r7,-19l32,133r5,-11l42,113r6,-9l55,94r7,-8l69,77r9,-8l85,61,95,53r10,-6l114,39r12,-6l137,28r12,-5l161,17r13,-4l189,11,203,9,218,8r8,l233,8,11065,r33,49l233,65r-6,l219,65r-11,1l196,68r-11,1l174,73r-10,4l156,80r-10,5l137,89r-8,5l122,101r-8,5l107,113r-6,7l95,126r-5,7l85,141r-9,15l68,170r-7,15l56,199r-3,14l49,225r-1,10l47,245r,2l47,249r4,12496l7,12741xe" fillcolor="#fabf8f [1945]" stroked="f">
                  <v:fill opacity="41943f" color2="#fabf8f [1945]" rotate="t" angle="45" focus="100%" type="gradient"/>
                  <v:path arrowok="t" o:connecttype="custom" o:connectlocs="0,156118;0,153610;625,143578;5003,123515;11881,100944;20011,83388;26264,70849;34393,58936;43148,48277;53153,38246;65660,29468;78792,20690;93174,14421;108807,8151;126942,5643;141325,5016;145702,5016;6939915,30722;145702,40754;136947,40754;122565,42635;108807,45769;97552,50158;85670,55801;76290,63325;66910,70849;59406,78999;53153,88404;42522,106586;35018,124769;30641,141070;29391,153610;29391,156118;31892,7990840" o:connectangles="0,0,0,0,0,0,0,0,0,0,0,0,0,0,0,0,0,0,0,0,0,0,0,0,0,0,0,0,0,0,0,0,0,0"/>
                  <w10:wrap anchorx="margin"/>
                </v:shape>
              </w:pict>
            </mc:Fallback>
          </mc:AlternateContent>
        </w:r>
        <w:r w:rsidR="005D144B">
          <w:rPr>
            <w:rStyle w:val="ContactInfoChar"/>
            <w:b/>
          </w:rPr>
          <w:t>tcaballero.ptech</w:t>
        </w:r>
        <w:r w:rsidR="007B59E2">
          <w:rPr>
            <w:rStyle w:val="ContactInfoChar"/>
            <w:b/>
          </w:rPr>
          <w:t>@gmail.com</w:t>
        </w:r>
      </w:p>
    </w:sdtContent>
  </w:sdt>
  <w:sdt>
    <w:sdtPr>
      <w:rPr>
        <w:rStyle w:val="ContactInfoChar"/>
        <w:b/>
      </w:rPr>
      <w:id w:val="3644621"/>
    </w:sdtPr>
    <w:sdtEndPr>
      <w:rPr>
        <w:rStyle w:val="DefaultParagraphFont"/>
      </w:rPr>
    </w:sdtEndPr>
    <w:sdtContent>
      <w:p w:rsidR="000B3188" w:rsidRDefault="008419EB">
        <w:pPr>
          <w:pStyle w:val="ContactInfo"/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6F3E6E"/>
    <w:multiLevelType w:val="hybridMultilevel"/>
    <w:tmpl w:val="8B70C3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81EE6"/>
    <w:multiLevelType w:val="multilevel"/>
    <w:tmpl w:val="48DE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272FD6"/>
    <w:multiLevelType w:val="hybridMultilevel"/>
    <w:tmpl w:val="AFFE4638"/>
    <w:lvl w:ilvl="0" w:tplc="04090003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44B"/>
    <w:rsid w:val="000151BA"/>
    <w:rsid w:val="000B3188"/>
    <w:rsid w:val="000C6ECD"/>
    <w:rsid w:val="000F2223"/>
    <w:rsid w:val="00236A2D"/>
    <w:rsid w:val="0024151B"/>
    <w:rsid w:val="002464AC"/>
    <w:rsid w:val="00292511"/>
    <w:rsid w:val="00305E42"/>
    <w:rsid w:val="00391160"/>
    <w:rsid w:val="003916E2"/>
    <w:rsid w:val="003D6D1B"/>
    <w:rsid w:val="005D144B"/>
    <w:rsid w:val="005F504F"/>
    <w:rsid w:val="00621E2D"/>
    <w:rsid w:val="0074283B"/>
    <w:rsid w:val="007B59E2"/>
    <w:rsid w:val="007D4B79"/>
    <w:rsid w:val="008419EB"/>
    <w:rsid w:val="00860BCC"/>
    <w:rsid w:val="00953615"/>
    <w:rsid w:val="00976B7C"/>
    <w:rsid w:val="00985323"/>
    <w:rsid w:val="009F49BC"/>
    <w:rsid w:val="00A04D96"/>
    <w:rsid w:val="00B05997"/>
    <w:rsid w:val="00D36267"/>
    <w:rsid w:val="00DA66D8"/>
    <w:rsid w:val="00F05431"/>
    <w:rsid w:val="00FC6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DE5CBBB-3CD0-421E-AFB4-B4947F44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B3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188"/>
    <w:rPr>
      <w:rFonts w:ascii="Tahoma" w:hAnsi="Tahoma" w:cs="Tahoma"/>
      <w:sz w:val="16"/>
      <w:szCs w:val="16"/>
    </w:rPr>
  </w:style>
  <w:style w:type="paragraph" w:customStyle="1" w:styleId="ContactInfo">
    <w:name w:val="Contact Info"/>
    <w:link w:val="ContactInfoChar"/>
    <w:qFormat/>
    <w:rsid w:val="000B3188"/>
    <w:pPr>
      <w:jc w:val="right"/>
    </w:pPr>
    <w:rPr>
      <w:b/>
      <w:color w:val="403152" w:themeColor="accent4" w:themeShade="80"/>
    </w:rPr>
  </w:style>
  <w:style w:type="paragraph" w:styleId="Header">
    <w:name w:val="header"/>
    <w:basedOn w:val="Normal"/>
    <w:link w:val="HeaderChar"/>
    <w:uiPriority w:val="99"/>
    <w:unhideWhenUsed/>
    <w:rsid w:val="000B3188"/>
    <w:pPr>
      <w:tabs>
        <w:tab w:val="center" w:pos="4680"/>
        <w:tab w:val="right" w:pos="9360"/>
      </w:tabs>
    </w:pPr>
  </w:style>
  <w:style w:type="character" w:customStyle="1" w:styleId="ContactInfoChar">
    <w:name w:val="Contact Info Char"/>
    <w:basedOn w:val="DefaultParagraphFont"/>
    <w:link w:val="ContactInfo"/>
    <w:rsid w:val="000B3188"/>
    <w:rPr>
      <w:b/>
      <w:color w:val="403152" w:themeColor="accent4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0B3188"/>
  </w:style>
  <w:style w:type="paragraph" w:styleId="Footer">
    <w:name w:val="footer"/>
    <w:basedOn w:val="Normal"/>
    <w:link w:val="FooterChar"/>
    <w:uiPriority w:val="99"/>
    <w:unhideWhenUsed/>
    <w:rsid w:val="007D4B79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7D4B79"/>
    <w:rPr>
      <w:sz w:val="20"/>
    </w:rPr>
  </w:style>
  <w:style w:type="paragraph" w:customStyle="1" w:styleId="YourName">
    <w:name w:val="Your Name"/>
    <w:link w:val="YourNameChar"/>
    <w:qFormat/>
    <w:rsid w:val="007D4B79"/>
    <w:pPr>
      <w:keepNext/>
      <w:keepLines/>
      <w:tabs>
        <w:tab w:val="left" w:pos="8640"/>
      </w:tabs>
      <w:spacing w:before="480" w:after="40" w:line="264" w:lineRule="auto"/>
      <w:jc w:val="right"/>
      <w:outlineLvl w:val="0"/>
    </w:pPr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B3188"/>
    <w:rPr>
      <w:color w:val="808080"/>
    </w:rPr>
  </w:style>
  <w:style w:type="character" w:customStyle="1" w:styleId="YourNameChar">
    <w:name w:val="Your Name Char"/>
    <w:basedOn w:val="DefaultParagraphFont"/>
    <w:link w:val="YourName"/>
    <w:rsid w:val="007D4B79"/>
    <w:rPr>
      <w:rFonts w:eastAsiaTheme="majorEastAsia" w:cstheme="majorBidi"/>
      <w:b/>
      <w:bCs/>
      <w:caps/>
      <w:color w:val="000000" w:themeColor="text1"/>
      <w:spacing w:val="10"/>
      <w:sz w:val="28"/>
      <w:szCs w:val="28"/>
    </w:rPr>
  </w:style>
  <w:style w:type="table" w:styleId="TableGrid">
    <w:name w:val="Table Grid"/>
    <w:basedOn w:val="TableNormal"/>
    <w:uiPriority w:val="59"/>
    <w:rsid w:val="000B318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ectionHeading">
    <w:name w:val="SectionHeading"/>
    <w:link w:val="SectionHeadingChar"/>
    <w:qFormat/>
    <w:rsid w:val="00976B7C"/>
    <w:pPr>
      <w:spacing w:before="120"/>
    </w:pPr>
    <w:rPr>
      <w:rFonts w:asciiTheme="majorHAnsi" w:hAnsiTheme="majorHAnsi"/>
      <w:b/>
      <w:caps/>
      <w:color w:val="595959" w:themeColor="text1" w:themeTint="A6"/>
    </w:rPr>
  </w:style>
  <w:style w:type="character" w:customStyle="1" w:styleId="SectionHeadingChar">
    <w:name w:val="SectionHeading Char"/>
    <w:basedOn w:val="DefaultParagraphFont"/>
    <w:link w:val="SectionHeading"/>
    <w:rsid w:val="00976B7C"/>
    <w:rPr>
      <w:rFonts w:asciiTheme="majorHAnsi" w:hAnsiTheme="majorHAnsi"/>
      <w:b/>
      <w:caps/>
      <w:color w:val="595959" w:themeColor="text1" w:themeTint="A6"/>
    </w:rPr>
  </w:style>
  <w:style w:type="paragraph" w:customStyle="1" w:styleId="Sectionbodytext">
    <w:name w:val="Section body text"/>
    <w:link w:val="SectionbodytextChar"/>
    <w:qFormat/>
    <w:rsid w:val="007D4B79"/>
    <w:rPr>
      <w:color w:val="000000" w:themeColor="text1"/>
      <w:sz w:val="20"/>
    </w:rPr>
  </w:style>
  <w:style w:type="character" w:customStyle="1" w:styleId="SectionbodytextChar">
    <w:name w:val="Section body text Char"/>
    <w:basedOn w:val="DefaultParagraphFont"/>
    <w:link w:val="Sectionbodytext"/>
    <w:rsid w:val="007D4B79"/>
    <w:rPr>
      <w:color w:val="000000" w:themeColor="text1"/>
      <w:sz w:val="20"/>
    </w:rPr>
  </w:style>
  <w:style w:type="paragraph" w:customStyle="1" w:styleId="Publications">
    <w:name w:val="Publications"/>
    <w:basedOn w:val="Normal"/>
    <w:link w:val="PublicationsChar"/>
    <w:qFormat/>
    <w:rsid w:val="000B3188"/>
    <w:pPr>
      <w:spacing w:line="264" w:lineRule="auto"/>
      <w:ind w:left="288"/>
      <w:outlineLvl w:val="2"/>
    </w:pPr>
    <w:rPr>
      <w:i/>
      <w:color w:val="0D0D0D" w:themeColor="text1" w:themeTint="F2"/>
      <w:sz w:val="20"/>
    </w:rPr>
  </w:style>
  <w:style w:type="paragraph" w:customStyle="1" w:styleId="Sectionbodytextbold">
    <w:name w:val="Section body text bold"/>
    <w:link w:val="SectionbodytextboldChar"/>
    <w:qFormat/>
    <w:rsid w:val="000B3188"/>
    <w:rPr>
      <w:b/>
      <w:color w:val="000000" w:themeColor="text1"/>
      <w:sz w:val="20"/>
    </w:rPr>
  </w:style>
  <w:style w:type="character" w:customStyle="1" w:styleId="SectionbodytextboldChar">
    <w:name w:val="Section body text bold Char"/>
    <w:basedOn w:val="DefaultParagraphFont"/>
    <w:link w:val="Sectionbodytextbold"/>
    <w:rsid w:val="000B3188"/>
    <w:rPr>
      <w:b/>
      <w:color w:val="000000" w:themeColor="text1"/>
      <w:sz w:val="20"/>
    </w:rPr>
  </w:style>
  <w:style w:type="character" w:customStyle="1" w:styleId="PublicationsChar">
    <w:name w:val="Publications Char"/>
    <w:basedOn w:val="DefaultParagraphFont"/>
    <w:link w:val="Publications"/>
    <w:rsid w:val="000B3188"/>
    <w:rPr>
      <w:i/>
      <w:color w:val="0D0D0D" w:themeColor="text1" w:themeTint="F2"/>
      <w:sz w:val="20"/>
    </w:rPr>
  </w:style>
  <w:style w:type="paragraph" w:styleId="ListParagraph">
    <w:name w:val="List Paragraph"/>
    <w:basedOn w:val="Normal"/>
    <w:uiPriority w:val="34"/>
    <w:rsid w:val="00F05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43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93166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19803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2799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39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5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879605">
                                                  <w:marLeft w:val="0"/>
                                                  <w:marRight w:val="0"/>
                                                  <w:marTop w:val="27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00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166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92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0158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31944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08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18" w:color="CCCCCC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83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82783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1729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9300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0136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222299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tza\AppData\Roaming\Microsoft\Templates\Entry-leve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D434ABDB7C49C69405B49BFEC31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88851A-93B8-4B29-B36F-ED814D5E60F4}"/>
      </w:docPartPr>
      <w:docPartBody>
        <w:p w:rsidR="00E47308" w:rsidRDefault="005609D9">
          <w:pPr>
            <w:pStyle w:val="2CD434ABDB7C49C69405B49BFEC31068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9D9"/>
    <w:rsid w:val="005609D9"/>
    <w:rsid w:val="00DC683B"/>
    <w:rsid w:val="00E4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D434ABDB7C49C69405B49BFEC31068">
    <w:name w:val="2CD434ABDB7C49C69405B49BFEC31068"/>
  </w:style>
  <w:style w:type="paragraph" w:customStyle="1" w:styleId="SectionBody">
    <w:name w:val="Section_Body"/>
    <w:link w:val="SectionBodyChar"/>
    <w:qFormat/>
    <w:pPr>
      <w:spacing w:after="200" w:line="276" w:lineRule="auto"/>
    </w:pPr>
    <w:rPr>
      <w:rFonts w:eastAsiaTheme="minorHAnsi"/>
      <w:color w:val="000000" w:themeColor="text1"/>
      <w:sz w:val="20"/>
    </w:rPr>
  </w:style>
  <w:style w:type="character" w:customStyle="1" w:styleId="SectionBodyChar">
    <w:name w:val="Section_Body Char"/>
    <w:basedOn w:val="DefaultParagraphFont"/>
    <w:link w:val="SectionBody"/>
    <w:rPr>
      <w:rFonts w:eastAsiaTheme="minorHAnsi"/>
      <w:color w:val="000000" w:themeColor="text1"/>
      <w:sz w:val="20"/>
    </w:rPr>
  </w:style>
  <w:style w:type="paragraph" w:customStyle="1" w:styleId="C0D2240B9D884E329925482D7A391CBC">
    <w:name w:val="C0D2240B9D884E329925482D7A391CBC"/>
  </w:style>
  <w:style w:type="paragraph" w:customStyle="1" w:styleId="9540E752E4D94241A985C3215A2C128E">
    <w:name w:val="9540E752E4D94241A985C3215A2C128E"/>
  </w:style>
  <w:style w:type="paragraph" w:customStyle="1" w:styleId="66E6C51A5C644867A72E594033B772FD">
    <w:name w:val="66E6C51A5C644867A72E594033B772FD"/>
  </w:style>
  <w:style w:type="paragraph" w:customStyle="1" w:styleId="7535FB0261E54EDAAF84FB71825D9411">
    <w:name w:val="7535FB0261E54EDAAF84FB71825D9411"/>
  </w:style>
  <w:style w:type="paragraph" w:customStyle="1" w:styleId="82D25C47577F46478002F774B1E09A47">
    <w:name w:val="82D25C47577F46478002F774B1E09A47"/>
  </w:style>
  <w:style w:type="paragraph" w:customStyle="1" w:styleId="660340785E774053950DA1216B52C6C1">
    <w:name w:val="660340785E774053950DA1216B52C6C1"/>
  </w:style>
  <w:style w:type="paragraph" w:customStyle="1" w:styleId="922B56944C8D4276B20A1D74D7F23CEF">
    <w:name w:val="922B56944C8D4276B20A1D74D7F23CEF"/>
  </w:style>
  <w:style w:type="paragraph" w:customStyle="1" w:styleId="DECED2DD0DDB460E9386EADB0F8A985D">
    <w:name w:val="DECED2DD0DDB460E9386EADB0F8A985D"/>
  </w:style>
  <w:style w:type="paragraph" w:customStyle="1" w:styleId="631AAC98C492484D828263AB984C44D6">
    <w:name w:val="631AAC98C492484D828263AB984C44D6"/>
  </w:style>
  <w:style w:type="paragraph" w:customStyle="1" w:styleId="96AF83FCDC5742FC8E06B0D19111DD5D">
    <w:name w:val="96AF83FCDC5742FC8E06B0D19111DD5D"/>
  </w:style>
  <w:style w:type="paragraph" w:customStyle="1" w:styleId="Sectionbody02">
    <w:name w:val="Section_body02"/>
    <w:link w:val="Sectionbody02Char"/>
    <w:qFormat/>
    <w:pPr>
      <w:spacing w:after="0" w:line="240" w:lineRule="auto"/>
    </w:pPr>
    <w:rPr>
      <w:rFonts w:eastAsiaTheme="minorHAnsi"/>
      <w:b/>
      <w:color w:val="000000" w:themeColor="text1"/>
      <w:sz w:val="20"/>
    </w:rPr>
  </w:style>
  <w:style w:type="character" w:customStyle="1" w:styleId="Sectionbody02Char">
    <w:name w:val="Section_body02 Char"/>
    <w:basedOn w:val="DefaultParagraphFont"/>
    <w:link w:val="Sectionbody02"/>
    <w:rPr>
      <w:rFonts w:eastAsiaTheme="minorHAnsi"/>
      <w:b/>
      <w:color w:val="000000" w:themeColor="text1"/>
      <w:sz w:val="20"/>
    </w:rPr>
  </w:style>
  <w:style w:type="paragraph" w:customStyle="1" w:styleId="B758E0AAF6AF461DAF031A3A809517D6">
    <w:name w:val="B758E0AAF6AF461DAF031A3A809517D6"/>
  </w:style>
  <w:style w:type="paragraph" w:customStyle="1" w:styleId="2402503D36BA4DC988BA1CBCDA217BF3">
    <w:name w:val="2402503D36BA4DC988BA1CBCDA217BF3"/>
  </w:style>
  <w:style w:type="paragraph" w:customStyle="1" w:styleId="081B6641CF8147BF8A71BBAC6CBCF768">
    <w:name w:val="081B6641CF8147BF8A71BBAC6CBCF768"/>
  </w:style>
  <w:style w:type="paragraph" w:customStyle="1" w:styleId="1CEB7B923F0B4C85AAA7E5FF55D15E4A">
    <w:name w:val="1CEB7B923F0B4C85AAA7E5FF55D15E4A"/>
  </w:style>
  <w:style w:type="paragraph" w:customStyle="1" w:styleId="1DB4BC4F49754F988484E43578EC520E">
    <w:name w:val="1DB4BC4F49754F988484E43578EC520E"/>
  </w:style>
  <w:style w:type="paragraph" w:customStyle="1" w:styleId="8985B914E43F43CEAE21594ABFB7CC7B">
    <w:name w:val="8985B914E43F43CEAE21594ABFB7CC7B"/>
  </w:style>
  <w:style w:type="paragraph" w:customStyle="1" w:styleId="D24582EFC3FA4BFCB5556F7AAECFD16D">
    <w:name w:val="D24582EFC3FA4BFCB5556F7AAECFD16D"/>
  </w:style>
  <w:style w:type="paragraph" w:customStyle="1" w:styleId="A154007075A74518AEEEE280C93343E5">
    <w:name w:val="A154007075A74518AEEEE280C93343E5"/>
  </w:style>
  <w:style w:type="paragraph" w:customStyle="1" w:styleId="6ABC3853E928402C9C6F4A750F5091E9">
    <w:name w:val="6ABC3853E928402C9C6F4A750F5091E9"/>
  </w:style>
  <w:style w:type="paragraph" w:customStyle="1" w:styleId="E3AF902FA61043C09D8CC046944B3571">
    <w:name w:val="E3AF902FA61043C09D8CC046944B3571"/>
  </w:style>
  <w:style w:type="paragraph" w:customStyle="1" w:styleId="29161EF7C77F4F4EAAFEE5A8FADF4F4A">
    <w:name w:val="29161EF7C77F4F4EAAFEE5A8FADF4F4A"/>
  </w:style>
  <w:style w:type="paragraph" w:customStyle="1" w:styleId="1E46F9A21C414C1D824D006AD03ED4DD">
    <w:name w:val="1E46F9A21C414C1D824D006AD03ED4DD"/>
  </w:style>
  <w:style w:type="paragraph" w:customStyle="1" w:styleId="65A1E044FDA846D7A7A56399C707C423">
    <w:name w:val="65A1E044FDA846D7A7A56399C707C423"/>
  </w:style>
  <w:style w:type="paragraph" w:customStyle="1" w:styleId="D368AF85D01644B5A190B7D2654C97E5">
    <w:name w:val="D368AF85D01644B5A190B7D2654C97E5"/>
  </w:style>
  <w:style w:type="paragraph" w:customStyle="1" w:styleId="CA8EDA29CCB64ACAA4E2711CAE5268CA">
    <w:name w:val="CA8EDA29CCB64ACAA4E2711CAE5268CA"/>
  </w:style>
  <w:style w:type="paragraph" w:customStyle="1" w:styleId="C5F493CB51A545D2A90DA1C767CC4BFF">
    <w:name w:val="C5F493CB51A545D2A90DA1C767CC4BFF"/>
  </w:style>
  <w:style w:type="paragraph" w:customStyle="1" w:styleId="206B9C17A12A4952ACE97F072B8BA148">
    <w:name w:val="206B9C17A12A4952ACE97F072B8BA148"/>
  </w:style>
  <w:style w:type="paragraph" w:customStyle="1" w:styleId="76668158DE1C4FB6A91B9FDA1F4A7F6E">
    <w:name w:val="76668158DE1C4FB6A91B9FDA1F4A7F6E"/>
  </w:style>
  <w:style w:type="paragraph" w:customStyle="1" w:styleId="D10DF037173C4F0AA7515729E52C1420">
    <w:name w:val="D10DF037173C4F0AA7515729E52C1420"/>
  </w:style>
  <w:style w:type="paragraph" w:customStyle="1" w:styleId="88AEF1E9D63D44DCBE69E0BCB6156590">
    <w:name w:val="88AEF1E9D63D44DCBE69E0BCB6156590"/>
  </w:style>
  <w:style w:type="paragraph" w:customStyle="1" w:styleId="4AF5D61F874749298DAF8FF803DD16EE">
    <w:name w:val="4AF5D61F874749298DAF8FF803DD16EE"/>
  </w:style>
  <w:style w:type="paragraph" w:customStyle="1" w:styleId="92431060E6764485A1315BBCAEE15935">
    <w:name w:val="92431060E6764485A1315BBCAEE15935"/>
  </w:style>
  <w:style w:type="paragraph" w:customStyle="1" w:styleId="1D858051A1314B9BB217C432878E83FB">
    <w:name w:val="1D858051A1314B9BB217C432878E83FB"/>
  </w:style>
  <w:style w:type="paragraph" w:customStyle="1" w:styleId="11851C8C029F4993A0EA255062A3D091">
    <w:name w:val="11851C8C029F4993A0EA255062A3D091"/>
  </w:style>
  <w:style w:type="paragraph" w:customStyle="1" w:styleId="C86FDB5A6CA344F0A314BD1464061689">
    <w:name w:val="C86FDB5A6CA344F0A314BD1464061689"/>
  </w:style>
  <w:style w:type="paragraph" w:customStyle="1" w:styleId="82335F190721463A9E3AD34AFBA93724">
    <w:name w:val="82335F190721463A9E3AD34AFBA93724"/>
  </w:style>
  <w:style w:type="paragraph" w:customStyle="1" w:styleId="005B5006828F470CAB0980D44311F0C9">
    <w:name w:val="005B5006828F470CAB0980D44311F0C9"/>
  </w:style>
  <w:style w:type="paragraph" w:customStyle="1" w:styleId="F629BE8443884589B9BE7CA15EEE8ECE">
    <w:name w:val="F629BE8443884589B9BE7CA15EEE8ECE"/>
  </w:style>
  <w:style w:type="paragraph" w:customStyle="1" w:styleId="DF3A6C4559304D9186D0669C514D284C">
    <w:name w:val="DF3A6C4559304D9186D0669C514D284C"/>
  </w:style>
  <w:style w:type="paragraph" w:customStyle="1" w:styleId="B29426A6A68D485A8666355B226A10E7">
    <w:name w:val="B29426A6A68D485A8666355B226A10E7"/>
  </w:style>
  <w:style w:type="paragraph" w:customStyle="1" w:styleId="063F4FEDD7934419B6A8151344258020">
    <w:name w:val="063F4FEDD7934419B6A8151344258020"/>
  </w:style>
  <w:style w:type="paragraph" w:customStyle="1" w:styleId="E60D0E2D9EBF4980B1E0ADBFCD3A377E">
    <w:name w:val="E60D0E2D9EBF4980B1E0ADBFCD3A377E"/>
  </w:style>
  <w:style w:type="paragraph" w:customStyle="1" w:styleId="96AF1C1A8AA14C6DA5267990987FBF03">
    <w:name w:val="96AF1C1A8AA14C6DA5267990987FBF03"/>
  </w:style>
  <w:style w:type="paragraph" w:customStyle="1" w:styleId="B8F6CD08A1AF4C868CC12A3BC1CD9BEF">
    <w:name w:val="B8F6CD08A1AF4C868CC12A3BC1CD9BEF"/>
  </w:style>
  <w:style w:type="paragraph" w:customStyle="1" w:styleId="FC91942BFDD0462F8D3AA142C7050AC5">
    <w:name w:val="FC91942BFDD0462F8D3AA142C7050AC5"/>
  </w:style>
  <w:style w:type="paragraph" w:customStyle="1" w:styleId="5055C210A2014A61B79C9535B9DBF3E4">
    <w:name w:val="5055C210A2014A61B79C9535B9DBF3E4"/>
  </w:style>
  <w:style w:type="paragraph" w:customStyle="1" w:styleId="7DCD8FFBB3A34230A2A6524863DBB9BD">
    <w:name w:val="7DCD8FFBB3A34230A2A6524863DBB9BD"/>
  </w:style>
  <w:style w:type="paragraph" w:customStyle="1" w:styleId="067172BCA3B749AAB6034EC384EF04AD">
    <w:name w:val="067172BCA3B749AAB6034EC384EF04AD"/>
  </w:style>
  <w:style w:type="paragraph" w:customStyle="1" w:styleId="2C1CF03379684D85AE9E1096CE8A3295">
    <w:name w:val="2C1CF03379684D85AE9E1096CE8A3295"/>
  </w:style>
  <w:style w:type="paragraph" w:customStyle="1" w:styleId="F245F2EC7AB644C68CF33C04F7BB8C77">
    <w:name w:val="F245F2EC7AB644C68CF33C04F7BB8C77"/>
  </w:style>
  <w:style w:type="paragraph" w:customStyle="1" w:styleId="006DD4460FF64F74B6EE72BBC06B6749">
    <w:name w:val="006DD4460FF64F74B6EE72BBC06B6749"/>
  </w:style>
  <w:style w:type="paragraph" w:customStyle="1" w:styleId="DA8559B543C5404B81F7A7E25F3EDF3B">
    <w:name w:val="DA8559B543C5404B81F7A7E25F3EDF3B"/>
  </w:style>
  <w:style w:type="paragraph" w:customStyle="1" w:styleId="04C045DE54A44F49A16CCCEF241E2C91">
    <w:name w:val="04C045DE54A44F49A16CCCEF241E2C91"/>
  </w:style>
  <w:style w:type="paragraph" w:customStyle="1" w:styleId="16FCDBA9D20C41D6992BAE1FF8706E9B">
    <w:name w:val="16FCDBA9D20C41D6992BAE1FF8706E9B"/>
  </w:style>
  <w:style w:type="paragraph" w:customStyle="1" w:styleId="6458AA816B474192A1DD240185BD0A16">
    <w:name w:val="6458AA816B474192A1DD240185BD0A16"/>
  </w:style>
  <w:style w:type="paragraph" w:customStyle="1" w:styleId="C00C093F3DA44A4CA1EB921D71625EB7">
    <w:name w:val="C00C093F3DA44A4CA1EB921D71625EB7"/>
  </w:style>
  <w:style w:type="paragraph" w:customStyle="1" w:styleId="SectionBody03">
    <w:name w:val="Section_Body03"/>
    <w:basedOn w:val="Normal"/>
    <w:link w:val="SectionBody03Char"/>
    <w:qFormat/>
    <w:pPr>
      <w:spacing w:after="0" w:line="264" w:lineRule="auto"/>
      <w:ind w:left="288"/>
      <w:outlineLvl w:val="2"/>
    </w:pPr>
    <w:rPr>
      <w:rFonts w:eastAsiaTheme="minorHAnsi"/>
      <w:i/>
      <w:color w:val="0D0D0D" w:themeColor="text1" w:themeTint="F2"/>
      <w:sz w:val="20"/>
    </w:rPr>
  </w:style>
  <w:style w:type="character" w:customStyle="1" w:styleId="SectionBody03Char">
    <w:name w:val="Section_Body03 Char"/>
    <w:basedOn w:val="DefaultParagraphFont"/>
    <w:link w:val="SectionBody03"/>
    <w:rPr>
      <w:rFonts w:eastAsiaTheme="minorHAnsi"/>
      <w:i/>
      <w:color w:val="0D0D0D" w:themeColor="text1" w:themeTint="F2"/>
      <w:sz w:val="20"/>
    </w:rPr>
  </w:style>
  <w:style w:type="paragraph" w:customStyle="1" w:styleId="955693CF549B4CBFB6E786C8B0D369D0">
    <w:name w:val="955693CF549B4CBFB6E786C8B0D369D0"/>
  </w:style>
  <w:style w:type="paragraph" w:customStyle="1" w:styleId="42499A50564D412A87398611F5F4B5EB">
    <w:name w:val="42499A50564D412A87398611F5F4B5EB"/>
  </w:style>
  <w:style w:type="paragraph" w:customStyle="1" w:styleId="01A490EA6251430B8C4D6430C1CCED9B">
    <w:name w:val="01A490EA6251430B8C4D6430C1CCED9B"/>
  </w:style>
  <w:style w:type="paragraph" w:customStyle="1" w:styleId="B8789F0A409E408094CFCF059CF49F3C">
    <w:name w:val="B8789F0A409E408094CFCF059CF49F3C"/>
  </w:style>
  <w:style w:type="paragraph" w:customStyle="1" w:styleId="AC50F92E6E1044DC9E18069CEAFB610F">
    <w:name w:val="AC50F92E6E1044DC9E18069CEAFB610F"/>
  </w:style>
  <w:style w:type="paragraph" w:customStyle="1" w:styleId="FDB1F5E7CF3F4CD2BA15F8D7DDEEFBD7">
    <w:name w:val="FDB1F5E7CF3F4CD2BA15F8D7DDEEFBD7"/>
  </w:style>
  <w:style w:type="paragraph" w:customStyle="1" w:styleId="EFAE116BCE2B4CEEA38687EE909B520F">
    <w:name w:val="EFAE116BCE2B4CEEA38687EE909B520F"/>
  </w:style>
  <w:style w:type="paragraph" w:customStyle="1" w:styleId="6174128435124B02873AA7DDB7CBAEA3">
    <w:name w:val="6174128435124B02873AA7DDB7CBAEA3"/>
  </w:style>
  <w:style w:type="paragraph" w:customStyle="1" w:styleId="563F583DE10E43ABAAC9A85E110D9B62">
    <w:name w:val="563F583DE10E43ABAAC9A85E110D9B62"/>
  </w:style>
  <w:style w:type="paragraph" w:customStyle="1" w:styleId="C811163988FC420B90AAF382C16BDBB9">
    <w:name w:val="C811163988FC420B90AAF382C16BDBB9"/>
  </w:style>
  <w:style w:type="paragraph" w:customStyle="1" w:styleId="16F4B520DBD14D6088DAFD83AF7E1C54">
    <w:name w:val="16F4B520DBD14D6088DAFD83AF7E1C54"/>
  </w:style>
  <w:style w:type="paragraph" w:customStyle="1" w:styleId="40EC10EA0C614F4DB1BE6288B7B8E2B4">
    <w:name w:val="40EC10EA0C614F4DB1BE6288B7B8E2B4"/>
  </w:style>
  <w:style w:type="paragraph" w:customStyle="1" w:styleId="59432029E1D343EFAD8DE4C0E8438C4C">
    <w:name w:val="59432029E1D343EFAD8DE4C0E8438C4C"/>
  </w:style>
  <w:style w:type="paragraph" w:customStyle="1" w:styleId="D2AEFAD466494ADF99C1EC63F6D01EA8">
    <w:name w:val="D2AEFAD466494ADF99C1EC63F6D01EA8"/>
  </w:style>
  <w:style w:type="paragraph" w:customStyle="1" w:styleId="5AB32A9CF80644DF97ED4C5F7B70BA4D">
    <w:name w:val="5AB32A9CF80644DF97ED4C5F7B70BA4D"/>
  </w:style>
  <w:style w:type="paragraph" w:customStyle="1" w:styleId="46B96D0A887D4A0483032EFDA79E8F89">
    <w:name w:val="46B96D0A887D4A0483032EFDA79E8F89"/>
  </w:style>
  <w:style w:type="paragraph" w:customStyle="1" w:styleId="49727C46704040B5ACCEF197CC290629">
    <w:name w:val="49727C46704040B5ACCEF197CC29062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F396BABACCB46338A87870DE6E61EFC">
    <w:name w:val="DF396BABACCB46338A87870DE6E61EFC"/>
  </w:style>
  <w:style w:type="paragraph" w:customStyle="1" w:styleId="EB5EB7B423BD4307A3791EFE4730B52E">
    <w:name w:val="EB5EB7B423BD4307A3791EFE4730B5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C72119-76D7-4526-AB7D-5C42C2B004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ED0AF0-9C15-496C-A7DB-A6469F9DD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Entry-level resume</Template>
  <TotalTime>263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Entry-level resume</vt:lpstr>
    </vt:vector>
  </TitlesOfParts>
  <Company/>
  <LinksUpToDate>false</LinksUpToDate>
  <CharactersWithSpaces>3018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Entry-level resume</dc:title>
  <dc:creator>Maritza Calderon</dc:creator>
  <cp:keywords/>
  <cp:lastModifiedBy>Caballero, Richard</cp:lastModifiedBy>
  <cp:revision>3</cp:revision>
  <cp:lastPrinted>2016-07-28T01:55:00Z</cp:lastPrinted>
  <dcterms:created xsi:type="dcterms:W3CDTF">2016-07-27T22:11:00Z</dcterms:created>
  <dcterms:modified xsi:type="dcterms:W3CDTF">2017-01-08T19:34:00Z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TC103780279990</vt:lpwstr>
  </property>
</Properties>
</file>